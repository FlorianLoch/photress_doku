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31F" w:rsidRDefault="0045131F" w:rsidP="0045131F">
      <w:pPr>
        <w:pStyle w:val="Titel"/>
      </w:pPr>
      <w:r>
        <w:t xml:space="preserve">Serverbereitstellung </w:t>
      </w:r>
      <w:proofErr w:type="spellStart"/>
      <w:r>
        <w:t>TInf</w:t>
      </w:r>
      <w:proofErr w:type="spellEnd"/>
    </w:p>
    <w:p w:rsidR="0045131F" w:rsidRDefault="0045131F" w:rsidP="0045131F">
      <w:r w:rsidRPr="001F08D6">
        <w:rPr>
          <w:b/>
        </w:rPr>
        <w:t>Bezeichnung und Zweck des Servers</w:t>
      </w:r>
      <w:r>
        <w:t xml:space="preserve">: </w:t>
      </w:r>
      <w:sdt>
        <w:sdtPr>
          <w:id w:val="12823987"/>
          <w:placeholder>
            <w:docPart w:val="68C09D78C7EE4F3598F739A88A142454"/>
          </w:placeholder>
          <w:text/>
        </w:sdtPr>
        <w:sdtEndPr/>
        <w:sdtContent>
          <w:proofErr w:type="spellStart"/>
          <w:r w:rsidR="008F5AF0">
            <w:t>Photress</w:t>
          </w:r>
          <w:proofErr w:type="spellEnd"/>
          <w:r w:rsidR="008F5AF0">
            <w:t xml:space="preserve"> – A </w:t>
          </w:r>
          <w:proofErr w:type="spellStart"/>
          <w:r w:rsidR="008F5AF0">
            <w:t>RESTful</w:t>
          </w:r>
          <w:proofErr w:type="spellEnd"/>
          <w:r w:rsidR="008F5AF0">
            <w:t>-gallery-system. Server wird für Projekt innerhalb der Vorlesung „Software Engineering“ benötigt.</w:t>
          </w:r>
        </w:sdtContent>
      </w:sdt>
    </w:p>
    <w:p w:rsidR="006A1034" w:rsidRDefault="006A1034" w:rsidP="0045131F">
      <w:pPr>
        <w:rPr>
          <w:b/>
        </w:rPr>
      </w:pPr>
      <w:r>
        <w:rPr>
          <w:b/>
        </w:rPr>
        <w:t xml:space="preserve">gewünschtes Betriebssystem: </w:t>
      </w:r>
      <w:sdt>
        <w:sdtPr>
          <w:rPr>
            <w:b/>
          </w:rPr>
          <w:id w:val="968829"/>
          <w:placeholder>
            <w:docPart w:val="AA30FF3BA2824C37B69B7081AFDFC6AE"/>
          </w:placeholder>
          <w:text/>
        </w:sdtPr>
        <w:sdtEndPr/>
        <w:sdtContent>
          <w:r w:rsidR="008F5AF0">
            <w:rPr>
              <w:b/>
            </w:rPr>
            <w:t>Debian, neueste Version</w:t>
          </w:r>
          <w:r w:rsidR="00C57D39">
            <w:rPr>
              <w:b/>
            </w:rPr>
            <w:t xml:space="preserve"> (7.2)</w:t>
          </w:r>
        </w:sdtContent>
      </w:sdt>
    </w:p>
    <w:p w:rsidR="0045131F" w:rsidRDefault="0045131F" w:rsidP="0045131F">
      <w:r w:rsidRPr="001F08D6">
        <w:rPr>
          <w:b/>
        </w:rPr>
        <w:t>Betreiber</w:t>
      </w:r>
      <w:r>
        <w:t xml:space="preserve">: </w:t>
      </w:r>
      <w:sdt>
        <w:sdtPr>
          <w:id w:val="12823988"/>
          <w:placeholder>
            <w:docPart w:val="E39F1B59FA5549A0A3F9428C1B8BC361"/>
          </w:placeholder>
          <w:text/>
        </w:sdtPr>
        <w:sdtEndPr/>
        <w:sdtContent>
          <w:r w:rsidR="00006195">
            <w:t xml:space="preserve">Florian Loch, Axel Christ, Benny </w:t>
          </w:r>
          <w:proofErr w:type="spellStart"/>
          <w:r w:rsidR="00006195">
            <w:t>Goerzig</w:t>
          </w:r>
          <w:proofErr w:type="spellEnd"/>
        </w:sdtContent>
      </w:sdt>
      <w:r>
        <w:t xml:space="preserve"> </w:t>
      </w:r>
      <w:r w:rsidRPr="001F08D6">
        <w:rPr>
          <w:b/>
        </w:rPr>
        <w:t>Email</w:t>
      </w:r>
      <w:r>
        <w:t xml:space="preserve">: </w:t>
      </w:r>
      <w:sdt>
        <w:sdtPr>
          <w:id w:val="12823989"/>
          <w:placeholder>
            <w:docPart w:val="EA62A73206EE48DE822A2ACE1E65D7AB"/>
          </w:placeholder>
          <w:text/>
        </w:sdtPr>
        <w:sdtEndPr/>
        <w:sdtContent>
          <w:r w:rsidR="00006195">
            <w:t>florian.loch@gmail.com</w:t>
          </w:r>
        </w:sdtContent>
      </w:sdt>
    </w:p>
    <w:p w:rsidR="0045131F" w:rsidRDefault="0045131F" w:rsidP="0045131F">
      <w:r w:rsidRPr="001F08D6">
        <w:rPr>
          <w:b/>
        </w:rPr>
        <w:t>verantwortlicher Professor</w:t>
      </w:r>
      <w:r w:rsidR="002B1E76">
        <w:rPr>
          <w:b/>
        </w:rPr>
        <w:t>/Dozent</w:t>
      </w:r>
      <w:r>
        <w:t xml:space="preserve">: </w:t>
      </w:r>
      <w:sdt>
        <w:sdtPr>
          <w:id w:val="12823990"/>
          <w:placeholder>
            <w:docPart w:val="44F59A48292A4D4FB34F23EC8CA0B349"/>
          </w:placeholder>
          <w:text/>
        </w:sdtPr>
        <w:sdtEndPr/>
        <w:sdtContent>
          <w:r w:rsidR="00C57D39">
            <w:t>Prof. Kay Berkling</w:t>
          </w:r>
        </w:sdtContent>
      </w:sdt>
      <w:r>
        <w:t xml:space="preserve"> </w:t>
      </w:r>
      <w:r w:rsidRPr="001F08D6">
        <w:rPr>
          <w:b/>
        </w:rPr>
        <w:t>Kurs</w:t>
      </w:r>
      <w:r>
        <w:t xml:space="preserve">: </w:t>
      </w:r>
      <w:sdt>
        <w:sdtPr>
          <w:id w:val="12823991"/>
          <w:placeholder>
            <w:docPart w:val="31E37AA06A644FEFA0FAD0CA26A3A409"/>
          </w:placeholder>
          <w:text/>
        </w:sdtPr>
        <w:sdtEndPr/>
        <w:sdtContent>
          <w:r w:rsidR="00C57D39">
            <w:t>TINF12B2</w:t>
          </w:r>
        </w:sdtContent>
      </w:sdt>
    </w:p>
    <w:p w:rsidR="0045131F" w:rsidRDefault="007E715F" w:rsidP="0045131F">
      <w:sdt>
        <w:sdtPr>
          <w:id w:val="12824040"/>
          <w:lock w:val="contentLocked"/>
          <w:placeholder>
            <w:docPart w:val="C4297BEF84804BCFAAE9E1E5226C1831"/>
          </w:placeholder>
          <w:group/>
        </w:sdtPr>
        <w:sdtEndPr/>
        <w:sdtContent>
          <w:r w:rsidR="00C13B90"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6" type="#_x0000_t75" style="width:52.65pt;height:20.95pt" o:ole="">
                <v:imagedata r:id="rId4" o:title=""/>
              </v:shape>
              <w:control r:id="rId5" w:name="OptionButton1" w:shapeid="_x0000_i1066"/>
            </w:object>
          </w:r>
          <w:r w:rsidR="00CF7F48" w:rsidRPr="001F08D6">
            <w:rPr>
              <w:b/>
            </w:rPr>
            <w:t>oder</w:t>
          </w:r>
          <w:r w:rsidR="00CF7F48">
            <w:t xml:space="preserve"> </w:t>
          </w:r>
          <w:r w:rsidR="00C13B90">
            <w:object w:dxaOrig="1440" w:dyaOrig="1440">
              <v:shape id="_x0000_i1067" type="#_x0000_t75" style="width:54.8pt;height:20.95pt" o:ole="">
                <v:imagedata r:id="rId6" o:title=""/>
              </v:shape>
              <w:control r:id="rId7" w:name="OptionButton2" w:shapeid="_x0000_i1067"/>
            </w:object>
          </w:r>
        </w:sdtContent>
      </w:sdt>
      <w:r w:rsidR="00CF7F48" w:rsidRPr="001F08D6">
        <w:rPr>
          <w:b/>
        </w:rPr>
        <w:t>IP</w:t>
      </w:r>
      <w:r w:rsidR="0045131F">
        <w:t xml:space="preserve">:  </w:t>
      </w:r>
      <w:sdt>
        <w:sdtPr>
          <w:id w:val="12823994"/>
          <w:placeholder>
            <w:docPart w:val="D46465F4DFED4951A0D66248CF4E4503"/>
          </w:placeholder>
          <w:showingPlcHdr/>
          <w:text/>
        </w:sdtPr>
        <w:sdtEndPr/>
        <w:sdtContent>
          <w:r w:rsidR="0045131F">
            <w:rPr>
              <w:rStyle w:val="Platzhaltertext"/>
            </w:rPr>
            <w:t>wird vom Laboringenieur vergeben</w:t>
          </w:r>
          <w:r w:rsidR="0045131F" w:rsidRPr="00DD380D">
            <w:rPr>
              <w:rStyle w:val="Platzhaltertext"/>
            </w:rPr>
            <w:t>.</w:t>
          </w:r>
        </w:sdtContent>
      </w:sdt>
    </w:p>
    <w:p w:rsidR="00E84AB1" w:rsidRDefault="00E84AB1" w:rsidP="0045131F">
      <w:r w:rsidRPr="001F08D6">
        <w:rPr>
          <w:b/>
        </w:rPr>
        <w:t>Gateway</w:t>
      </w:r>
      <w:r>
        <w:t xml:space="preserve">: </w:t>
      </w:r>
      <w:sdt>
        <w:sdtPr>
          <w:id w:val="12824019"/>
          <w:placeholder>
            <w:docPart w:val="06E06508D6254AB48EBFC201E3D426F3"/>
          </w:placeholder>
          <w:showingPlcHdr/>
          <w:text/>
        </w:sdtPr>
        <w:sdtEndPr/>
        <w:sdtContent>
          <w:r>
            <w:rPr>
              <w:rStyle w:val="Platzhaltertext"/>
            </w:rPr>
            <w:t>wird vom Laboringenieur vergeben</w:t>
          </w:r>
        </w:sdtContent>
      </w:sdt>
      <w:r w:rsidR="00F1640C">
        <w:t xml:space="preserve"> </w:t>
      </w:r>
      <w:r w:rsidR="00F1640C" w:rsidRPr="001F08D6">
        <w:rPr>
          <w:b/>
        </w:rPr>
        <w:t>Netzmaske</w:t>
      </w:r>
      <w:r w:rsidR="00F1640C">
        <w:t xml:space="preserve">: </w:t>
      </w:r>
      <w:sdt>
        <w:sdtPr>
          <w:id w:val="12824021"/>
          <w:placeholder>
            <w:docPart w:val="717F36DE3D41444EA185AF10AD65050C"/>
          </w:placeholder>
          <w:showingPlcHdr/>
          <w:text/>
        </w:sdtPr>
        <w:sdtEndPr/>
        <w:sdtContent>
          <w:r w:rsidR="00F1640C">
            <w:rPr>
              <w:rStyle w:val="Platzhaltertext"/>
            </w:rPr>
            <w:t>wird vom Laboringenieur vergeben</w:t>
          </w:r>
        </w:sdtContent>
      </w:sdt>
    </w:p>
    <w:p w:rsidR="0045131F" w:rsidRDefault="007E715F" w:rsidP="0045131F">
      <w:sdt>
        <w:sdtPr>
          <w:id w:val="12824049"/>
          <w:lock w:val="contentLocked"/>
          <w:placeholder>
            <w:docPart w:val="C4297BEF84804BCFAAE9E1E5226C1831"/>
          </w:placeholder>
          <w:group/>
        </w:sdtPr>
        <w:sdtEndPr/>
        <w:sdtContent>
          <w:r w:rsidR="00C13B90">
            <w:object w:dxaOrig="1440" w:dyaOrig="1440">
              <v:shape id="_x0000_i1072" type="#_x0000_t75" style="width:56.95pt;height:20.95pt" o:ole="">
                <v:imagedata r:id="rId8" o:title=""/>
              </v:shape>
              <w:control r:id="rId9" w:name="OptionButton3" w:shapeid="_x0000_i1072"/>
            </w:object>
          </w:r>
          <w:r w:rsidR="001F08D6">
            <w:t xml:space="preserve"> </w:t>
          </w:r>
          <w:r w:rsidR="0045131F" w:rsidRPr="001F08D6">
            <w:rPr>
              <w:b/>
            </w:rPr>
            <w:t>oder</w:t>
          </w:r>
          <w:r w:rsidR="0045131F">
            <w:t xml:space="preserve"> </w:t>
          </w:r>
          <w:r w:rsidR="00C13B90">
            <w:object w:dxaOrig="1440" w:dyaOrig="1440">
              <v:shape id="_x0000_i1071" type="#_x0000_t75" style="width:81.65pt;height:20.95pt" o:ole="">
                <v:imagedata r:id="rId10" o:title=""/>
              </v:shape>
              <w:control r:id="rId11" w:name="OptionButton4" w:shapeid="_x0000_i1071"/>
            </w:object>
          </w:r>
        </w:sdtContent>
      </w:sdt>
      <w:r w:rsidR="0045131F">
        <w:t xml:space="preserve"> </w:t>
      </w:r>
      <w:r w:rsidR="0045131F" w:rsidRPr="001F08D6">
        <w:rPr>
          <w:b/>
        </w:rPr>
        <w:t>Maschine mit</w:t>
      </w:r>
      <w:r w:rsidR="0045131F">
        <w:t xml:space="preserve"> </w:t>
      </w:r>
      <w:sdt>
        <w:sdtPr>
          <w:id w:val="12824002"/>
          <w:placeholder>
            <w:docPart w:val="A5C78D6F95D8448994540D3B2730611A"/>
          </w:placeholder>
          <w:text/>
        </w:sdtPr>
        <w:sdtEndPr/>
        <w:sdtContent>
          <w:r w:rsidR="00C57D39">
            <w:t>2</w:t>
          </w:r>
        </w:sdtContent>
      </w:sdt>
      <w:r w:rsidR="0045131F">
        <w:t xml:space="preserve"> </w:t>
      </w:r>
      <w:r w:rsidR="0045131F" w:rsidRPr="001F08D6">
        <w:rPr>
          <w:b/>
        </w:rPr>
        <w:t>CPU</w:t>
      </w:r>
      <w:r w:rsidR="0045131F">
        <w:t xml:space="preserve">, </w:t>
      </w:r>
      <w:sdt>
        <w:sdtPr>
          <w:id w:val="12824004"/>
          <w:placeholder>
            <w:docPart w:val="7F7A990D9B4445AE9422A19DB11F494B"/>
          </w:placeholder>
          <w:text/>
        </w:sdtPr>
        <w:sdtEndPr/>
        <w:sdtContent>
          <w:r w:rsidR="00C57D39">
            <w:t>2</w:t>
          </w:r>
        </w:sdtContent>
      </w:sdt>
      <w:r w:rsidR="0045131F">
        <w:t xml:space="preserve"> </w:t>
      </w:r>
      <w:r w:rsidR="0045131F" w:rsidRPr="001F08D6">
        <w:rPr>
          <w:b/>
        </w:rPr>
        <w:t>GB RAM</w:t>
      </w:r>
      <w:r w:rsidR="0045131F">
        <w:t xml:space="preserve">, </w:t>
      </w:r>
      <w:sdt>
        <w:sdtPr>
          <w:id w:val="12824006"/>
          <w:placeholder>
            <w:docPart w:val="8333075F85DD4AF1A39E4D044B04462F"/>
          </w:placeholder>
          <w:text/>
        </w:sdtPr>
        <w:sdtEndPr/>
        <w:sdtContent>
          <w:r w:rsidR="00751879">
            <w:t>60</w:t>
          </w:r>
        </w:sdtContent>
      </w:sdt>
      <w:r w:rsidR="0045131F">
        <w:t xml:space="preserve"> </w:t>
      </w:r>
      <w:r w:rsidR="0045131F" w:rsidRPr="001F08D6">
        <w:rPr>
          <w:b/>
        </w:rPr>
        <w:t>GB HDD</w:t>
      </w:r>
    </w:p>
    <w:p w:rsidR="0045131F" w:rsidRDefault="0045131F" w:rsidP="0045131F">
      <w:r w:rsidRPr="001F08D6">
        <w:rPr>
          <w:b/>
        </w:rPr>
        <w:t>Gewünschte Zusatzausstattung</w:t>
      </w:r>
      <w:r>
        <w:t xml:space="preserve">: </w:t>
      </w:r>
      <w:sdt>
        <w:sdtPr>
          <w:id w:val="12824008"/>
          <w:placeholder>
            <w:docPart w:val="60E8A941AB4D4DC79B7AD572E5D9F864"/>
          </w:placeholder>
          <w:showingPlcHdr/>
          <w:text/>
        </w:sdtPr>
        <w:sdtEndPr/>
        <w:sdtContent>
          <w:r w:rsidRPr="00DD380D">
            <w:rPr>
              <w:rStyle w:val="Platzhaltertext"/>
            </w:rPr>
            <w:t>Klicken Sie hier, um Text einzugeben.</w:t>
          </w:r>
        </w:sdtContent>
      </w:sdt>
    </w:p>
    <w:p w:rsidR="0045131F" w:rsidRDefault="0045131F" w:rsidP="0045131F">
      <w:r w:rsidRPr="001F08D6">
        <w:rPr>
          <w:b/>
        </w:rPr>
        <w:t>Startdatum</w:t>
      </w:r>
      <w:r>
        <w:t xml:space="preserve">: </w:t>
      </w:r>
      <w:sdt>
        <w:sdtPr>
          <w:id w:val="12824009"/>
          <w:placeholder>
            <w:docPart w:val="73DD81F1D4A34A4892B9D813737066EA"/>
          </w:placeholder>
          <w:date w:fullDate="2013-10-14T00:00:00Z"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C57D39">
            <w:t>14.10.2013</w:t>
          </w:r>
        </w:sdtContent>
      </w:sdt>
      <w:r>
        <w:t xml:space="preserve"> </w:t>
      </w:r>
      <w:proofErr w:type="spellStart"/>
      <w:r w:rsidRPr="001F08D6">
        <w:rPr>
          <w:b/>
        </w:rPr>
        <w:t>Endedatum</w:t>
      </w:r>
      <w:proofErr w:type="spellEnd"/>
      <w:r>
        <w:t xml:space="preserve">: </w:t>
      </w:r>
      <w:sdt>
        <w:sdtPr>
          <w:id w:val="12824010"/>
          <w:placeholder>
            <w:docPart w:val="1515D34B13354D3393CC8430CA3FBFF8"/>
          </w:placeholder>
          <w:date w:fullDate="2014-08-01T00:00:00Z"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C57D39">
            <w:t>01.08.2014</w:t>
          </w:r>
        </w:sdtContent>
      </w:sdt>
      <w:r>
        <w:t xml:space="preserve"> </w:t>
      </w:r>
    </w:p>
    <w:p w:rsidR="00006195" w:rsidRDefault="00E84AB1" w:rsidP="0045131F">
      <w:r w:rsidRPr="001F08D6">
        <w:rPr>
          <w:b/>
        </w:rPr>
        <w:t>Ports ankommend</w:t>
      </w:r>
      <w:r>
        <w:t xml:space="preserve">: </w:t>
      </w:r>
      <w:sdt>
        <w:sdtPr>
          <w:id w:val="12824014"/>
          <w:placeholder>
            <w:docPart w:val="829CA8A635EB4DE89280BC5B19553F0C"/>
          </w:placeholder>
          <w:showingPlcHdr/>
          <w:text/>
        </w:sdtPr>
        <w:sdtEndPr/>
        <w:sdtContent>
          <w:r>
            <w:rPr>
              <w:rStyle w:val="Platzhaltertext"/>
            </w:rPr>
            <w:t>22, 80, 443 TCP</w:t>
          </w:r>
        </w:sdtContent>
      </w:sdt>
      <w:r w:rsidR="00C57D39">
        <w:t xml:space="preserve"> </w:t>
      </w:r>
    </w:p>
    <w:p w:rsidR="00E84AB1" w:rsidRDefault="00E84AB1" w:rsidP="0045131F">
      <w:r w:rsidRPr="001F08D6">
        <w:rPr>
          <w:b/>
        </w:rPr>
        <w:t>Ports abgehend</w:t>
      </w:r>
      <w:r>
        <w:t xml:space="preserve">: </w:t>
      </w:r>
      <w:sdt>
        <w:sdtPr>
          <w:id w:val="12824015"/>
          <w:placeholder>
            <w:docPart w:val="0A9B0C62DA0B4BF49AD538832936D723"/>
          </w:placeholder>
          <w:showingPlcHdr/>
          <w:text/>
        </w:sdtPr>
        <w:sdtEndPr/>
        <w:sdtContent>
          <w:r>
            <w:rPr>
              <w:rStyle w:val="Platzhaltertext"/>
            </w:rPr>
            <w:t xml:space="preserve">20, 21, 80, 443, 8080 </w:t>
          </w:r>
          <w:proofErr w:type="gramStart"/>
          <w:r>
            <w:rPr>
              <w:rStyle w:val="Platzhaltertext"/>
            </w:rPr>
            <w:t xml:space="preserve">TCP </w:t>
          </w:r>
          <w:proofErr w:type="gramEnd"/>
        </w:sdtContent>
      </w:sdt>
      <w:r w:rsidR="007E715F">
        <w:t>, 587</w:t>
      </w:r>
    </w:p>
    <w:p w:rsidR="00E84AB1" w:rsidRDefault="00E84AB1" w:rsidP="0045131F">
      <w:r>
        <w:t xml:space="preserve">Port 25 kann nicht freigeschaltet werden, da er von unserem Provider gesperrt wurde. Es sind unsere DNS-Server 193.196.6.222 und 193.196.6.61 zu benutzen. </w:t>
      </w:r>
    </w:p>
    <w:p w:rsidR="00F1640C" w:rsidRDefault="00C13B90" w:rsidP="0045131F">
      <w:r>
        <w:object w:dxaOrig="1440" w:dyaOrig="1440">
          <v:shape id="_x0000_i1068" type="#_x0000_t75" style="width:127.35pt;height:20.95pt" o:ole="">
            <v:imagedata r:id="rId12" o:title=""/>
          </v:shape>
          <w:control r:id="rId13" w:name="CheckBox1" w:shapeid="_x0000_i1068"/>
        </w:object>
      </w:r>
      <w:r w:rsidR="00F1640C">
        <w:t xml:space="preserve">: </w:t>
      </w:r>
      <w:sdt>
        <w:sdtPr>
          <w:id w:val="12824024"/>
          <w:placeholder>
            <w:docPart w:val="59D9190EB8AE4E829758863735BDD766"/>
          </w:placeholder>
          <w:text/>
        </w:sdtPr>
        <w:sdtEndPr/>
        <w:sdtContent>
          <w:r w:rsidR="001162AC">
            <w:t>photress</w:t>
          </w:r>
        </w:sdtContent>
      </w:sdt>
      <w:r w:rsidR="00F1640C">
        <w:t>.it.dh-karlsruhe.de</w:t>
      </w:r>
    </w:p>
    <w:p w:rsidR="00F1640C" w:rsidRDefault="0090225F" w:rsidP="0045131F">
      <w:r>
        <w:t>Sie sind beim Betrieb des Servers für die Einhaltung der gesetzlichen Bestimmungen verantwortlich, wobei insbesondere auf das Urheberrecht sowie die §§ 203 a-c und 303 a, b StGB hingewiesen wird. Die regelmäßige Datensicherung müssen Sie selbst vornehmen.</w:t>
      </w:r>
    </w:p>
    <w:p w:rsidR="0090225F" w:rsidRDefault="0090225F" w:rsidP="0045131F"/>
    <w:p w:rsidR="0090225F" w:rsidRDefault="0090225F" w:rsidP="0090225F">
      <w:pPr>
        <w:pStyle w:val="KeinLeerraum"/>
      </w:pPr>
      <w:r>
        <w:t xml:space="preserve">Karlsruhe, </w:t>
      </w:r>
      <w:r w:rsidR="00511054">
        <w:fldChar w:fldCharType="begin"/>
      </w:r>
      <w:r w:rsidR="00511054">
        <w:instrText xml:space="preserve"> DATE  \@ "dd.MM.yyyy" </w:instrText>
      </w:r>
      <w:r w:rsidR="00511054">
        <w:fldChar w:fldCharType="separate"/>
      </w:r>
      <w:r w:rsidR="00C57D39">
        <w:rPr>
          <w:noProof/>
        </w:rPr>
        <w:t>14.10.2013</w:t>
      </w:r>
      <w:r w:rsidR="00511054">
        <w:rPr>
          <w:noProof/>
        </w:rPr>
        <w:fldChar w:fldCharType="end"/>
      </w:r>
      <w:r>
        <w:tab/>
      </w:r>
      <w:r>
        <w:tab/>
        <w:t>______________________</w:t>
      </w:r>
    </w:p>
    <w:p w:rsidR="0090225F" w:rsidRDefault="0090225F" w:rsidP="002319AC">
      <w:pPr>
        <w:pStyle w:val="KeinLeerraum"/>
      </w:pPr>
      <w:r>
        <w:tab/>
      </w:r>
      <w:r>
        <w:tab/>
      </w:r>
      <w:r>
        <w:tab/>
      </w:r>
      <w:r>
        <w:tab/>
        <w:t>Unterschrift</w:t>
      </w:r>
      <w:bookmarkStart w:id="0" w:name="_GoBack"/>
      <w:bookmarkEnd w:id="0"/>
    </w:p>
    <w:p w:rsidR="002319AC" w:rsidRDefault="002319AC" w:rsidP="002319AC">
      <w:pPr>
        <w:pStyle w:val="KeinLeerraum"/>
      </w:pPr>
    </w:p>
    <w:sectPr w:rsidR="002319AC" w:rsidSect="00D328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F0"/>
    <w:rsid w:val="00006195"/>
    <w:rsid w:val="0007421B"/>
    <w:rsid w:val="001162AC"/>
    <w:rsid w:val="001F08D6"/>
    <w:rsid w:val="00224FCF"/>
    <w:rsid w:val="002319AC"/>
    <w:rsid w:val="002B1E76"/>
    <w:rsid w:val="003E688B"/>
    <w:rsid w:val="0045131F"/>
    <w:rsid w:val="00472976"/>
    <w:rsid w:val="00511054"/>
    <w:rsid w:val="006A1034"/>
    <w:rsid w:val="006D36DF"/>
    <w:rsid w:val="007412AC"/>
    <w:rsid w:val="00751879"/>
    <w:rsid w:val="007565EC"/>
    <w:rsid w:val="007E715F"/>
    <w:rsid w:val="008F5AF0"/>
    <w:rsid w:val="0090225F"/>
    <w:rsid w:val="00B60E28"/>
    <w:rsid w:val="00C13B90"/>
    <w:rsid w:val="00C57D39"/>
    <w:rsid w:val="00CF7F48"/>
    <w:rsid w:val="00D328AA"/>
    <w:rsid w:val="00D52EB4"/>
    <w:rsid w:val="00E84AB1"/>
    <w:rsid w:val="00F1640C"/>
    <w:rsid w:val="00F7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0545DF2D-61C7-4DBD-A5C7-365D0E34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328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513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513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tzhaltertext">
    <w:name w:val="Placeholder Text"/>
    <w:basedOn w:val="Absatz-Standardschriftart"/>
    <w:uiPriority w:val="99"/>
    <w:semiHidden/>
    <w:rsid w:val="0045131F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131F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9022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EIGENE%20DATEIEN\Eigene%20Downloads\Serverbereitstellung%20TIn1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09D78C7EE4F3598F739A88A1424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00C04C-44AE-4F4F-91BB-FC1E69E5C685}"/>
      </w:docPartPr>
      <w:docPartBody>
        <w:p w:rsidR="00580001" w:rsidRDefault="00580001">
          <w:pPr>
            <w:pStyle w:val="68C09D78C7EE4F3598F739A88A142454"/>
          </w:pPr>
          <w:r w:rsidRPr="00DD380D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AA30FF3BA2824C37B69B7081AFDFC6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5F138C-6D6A-424B-A84E-6F07C13784F4}"/>
      </w:docPartPr>
      <w:docPartBody>
        <w:p w:rsidR="00580001" w:rsidRDefault="00580001">
          <w:pPr>
            <w:pStyle w:val="AA30FF3BA2824C37B69B7081AFDFC6AE"/>
          </w:pPr>
          <w:r>
            <w:rPr>
              <w:rStyle w:val="Platzhaltertext"/>
            </w:rPr>
            <w:t>Ubuntu Server in der aktuellen Version</w:t>
          </w:r>
        </w:p>
      </w:docPartBody>
    </w:docPart>
    <w:docPart>
      <w:docPartPr>
        <w:name w:val="E39F1B59FA5549A0A3F9428C1B8BC3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177467-E3D6-42AA-A452-A2FC670C4B84}"/>
      </w:docPartPr>
      <w:docPartBody>
        <w:p w:rsidR="00580001" w:rsidRDefault="00580001">
          <w:pPr>
            <w:pStyle w:val="E39F1B59FA5549A0A3F9428C1B8BC361"/>
          </w:pPr>
          <w:r w:rsidRPr="00DD380D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A62A73206EE48DE822A2ACE1E65D7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6E0331-3279-4638-84CC-E1CC07C5682A}"/>
      </w:docPartPr>
      <w:docPartBody>
        <w:p w:rsidR="00580001" w:rsidRDefault="00580001">
          <w:pPr>
            <w:pStyle w:val="EA62A73206EE48DE822A2ACE1E65D7AB"/>
          </w:pPr>
          <w:r w:rsidRPr="00DD380D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44F59A48292A4D4FB34F23EC8CA0B3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0B9F8F-6824-4A77-B58B-456C989BFD06}"/>
      </w:docPartPr>
      <w:docPartBody>
        <w:p w:rsidR="00580001" w:rsidRDefault="00580001">
          <w:pPr>
            <w:pStyle w:val="44F59A48292A4D4FB34F23EC8CA0B349"/>
          </w:pPr>
          <w:r w:rsidRPr="00DD380D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1E37AA06A644FEFA0FAD0CA26A3A4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780319-3A11-48F1-9F21-6B7EEF40A1E4}"/>
      </w:docPartPr>
      <w:docPartBody>
        <w:p w:rsidR="00580001" w:rsidRDefault="00580001">
          <w:pPr>
            <w:pStyle w:val="31E37AA06A644FEFA0FAD0CA26A3A409"/>
          </w:pPr>
          <w:r>
            <w:rPr>
              <w:rStyle w:val="Platzhaltertext"/>
            </w:rPr>
            <w:t>TInf.........</w:t>
          </w:r>
        </w:p>
      </w:docPartBody>
    </w:docPart>
    <w:docPart>
      <w:docPartPr>
        <w:name w:val="C4297BEF84804BCFAAE9E1E5226C18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448BD0-3E27-4B84-BD44-D16E59A12943}"/>
      </w:docPartPr>
      <w:docPartBody>
        <w:p w:rsidR="00580001" w:rsidRDefault="00580001">
          <w:pPr>
            <w:pStyle w:val="C4297BEF84804BCFAAE9E1E5226C1831"/>
          </w:pPr>
          <w:r w:rsidRPr="00DD380D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D46465F4DFED4951A0D66248CF4E45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1D760B-4371-4224-A74D-E70CF18867E0}"/>
      </w:docPartPr>
      <w:docPartBody>
        <w:p w:rsidR="00580001" w:rsidRDefault="00580001">
          <w:pPr>
            <w:pStyle w:val="D46465F4DFED4951A0D66248CF4E4503"/>
          </w:pPr>
          <w:r>
            <w:rPr>
              <w:rStyle w:val="Platzhaltertext"/>
            </w:rPr>
            <w:t xml:space="preserve">wird vom </w:t>
          </w:r>
          <w:r>
            <w:rPr>
              <w:rStyle w:val="Platzhaltertext"/>
            </w:rPr>
            <w:t>Laboringenieur vergeben</w:t>
          </w:r>
          <w:r w:rsidRPr="00DD380D">
            <w:rPr>
              <w:rStyle w:val="Platzhaltertext"/>
            </w:rPr>
            <w:t>.</w:t>
          </w:r>
        </w:p>
      </w:docPartBody>
    </w:docPart>
    <w:docPart>
      <w:docPartPr>
        <w:name w:val="06E06508D6254AB48EBFC201E3D426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8F0C08-C148-47C3-8895-2944B61B432B}"/>
      </w:docPartPr>
      <w:docPartBody>
        <w:p w:rsidR="00580001" w:rsidRDefault="00580001">
          <w:pPr>
            <w:pStyle w:val="06E06508D6254AB48EBFC201E3D426F3"/>
          </w:pPr>
          <w:r>
            <w:rPr>
              <w:rStyle w:val="Platzhaltertext"/>
            </w:rPr>
            <w:t>wird vom Laboringenieur vergeben</w:t>
          </w:r>
        </w:p>
      </w:docPartBody>
    </w:docPart>
    <w:docPart>
      <w:docPartPr>
        <w:name w:val="717F36DE3D41444EA185AF10AD6505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B2AF67-F002-4C84-97C7-C05D7651D5D9}"/>
      </w:docPartPr>
      <w:docPartBody>
        <w:p w:rsidR="00580001" w:rsidRDefault="00580001">
          <w:pPr>
            <w:pStyle w:val="717F36DE3D41444EA185AF10AD65050C"/>
          </w:pPr>
          <w:r>
            <w:rPr>
              <w:rStyle w:val="Platzhaltertext"/>
            </w:rPr>
            <w:t>wird vom Laboringenieur vergeben</w:t>
          </w:r>
        </w:p>
      </w:docPartBody>
    </w:docPart>
    <w:docPart>
      <w:docPartPr>
        <w:name w:val="A5C78D6F95D8448994540D3B273061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C067E1-6F8F-4578-9625-56DBB71EA696}"/>
      </w:docPartPr>
      <w:docPartBody>
        <w:p w:rsidR="00580001" w:rsidRDefault="00580001">
          <w:pPr>
            <w:pStyle w:val="A5C78D6F95D8448994540D3B2730611A"/>
          </w:pPr>
          <w:r>
            <w:rPr>
              <w:rStyle w:val="Platzhaltertext"/>
            </w:rPr>
            <w:t>1</w:t>
          </w:r>
        </w:p>
      </w:docPartBody>
    </w:docPart>
    <w:docPart>
      <w:docPartPr>
        <w:name w:val="7F7A990D9B4445AE9422A19DB11F49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0415F7-F32D-41B1-8B1A-AEC6CCFB3420}"/>
      </w:docPartPr>
      <w:docPartBody>
        <w:p w:rsidR="00580001" w:rsidRDefault="00580001">
          <w:pPr>
            <w:pStyle w:val="7F7A990D9B4445AE9422A19DB11F494B"/>
          </w:pPr>
          <w:r>
            <w:rPr>
              <w:rStyle w:val="Platzhaltertext"/>
            </w:rPr>
            <w:t>1</w:t>
          </w:r>
        </w:p>
      </w:docPartBody>
    </w:docPart>
    <w:docPart>
      <w:docPartPr>
        <w:name w:val="8333075F85DD4AF1A39E4D044B0446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5180AB-4A61-4138-A2FB-12C8BB5BD491}"/>
      </w:docPartPr>
      <w:docPartBody>
        <w:p w:rsidR="00580001" w:rsidRDefault="00580001">
          <w:pPr>
            <w:pStyle w:val="8333075F85DD4AF1A39E4D044B04462F"/>
          </w:pPr>
          <w:r>
            <w:rPr>
              <w:rStyle w:val="Platzhaltertext"/>
            </w:rPr>
            <w:t>40</w:t>
          </w:r>
        </w:p>
      </w:docPartBody>
    </w:docPart>
    <w:docPart>
      <w:docPartPr>
        <w:name w:val="60E8A941AB4D4DC79B7AD572E5D9F8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5845A8-C8E4-4159-A242-B78F805106A0}"/>
      </w:docPartPr>
      <w:docPartBody>
        <w:p w:rsidR="00580001" w:rsidRDefault="00580001">
          <w:pPr>
            <w:pStyle w:val="60E8A941AB4D4DC79B7AD572E5D9F864"/>
          </w:pPr>
          <w:r w:rsidRPr="00DD380D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73DD81F1D4A34A4892B9D813737066E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F2393D-B38F-446A-8E2B-68E9F67966DB}"/>
      </w:docPartPr>
      <w:docPartBody>
        <w:p w:rsidR="00580001" w:rsidRDefault="00580001">
          <w:pPr>
            <w:pStyle w:val="73DD81F1D4A34A4892B9D813737066EA"/>
          </w:pPr>
          <w:r>
            <w:rPr>
              <w:rStyle w:val="Platzhaltertext"/>
            </w:rPr>
            <w:t>Klick</w:t>
          </w:r>
          <w:r w:rsidRPr="00DD380D">
            <w:rPr>
              <w:rStyle w:val="Platzhaltertext"/>
            </w:rPr>
            <w:t>.</w:t>
          </w:r>
        </w:p>
      </w:docPartBody>
    </w:docPart>
    <w:docPart>
      <w:docPartPr>
        <w:name w:val="1515D34B13354D3393CC8430CA3FBF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F08AFA-C3CA-44F8-83E6-7DF44B61EC39}"/>
      </w:docPartPr>
      <w:docPartBody>
        <w:p w:rsidR="00580001" w:rsidRDefault="00580001">
          <w:pPr>
            <w:pStyle w:val="1515D34B13354D3393CC8430CA3FBFF8"/>
          </w:pPr>
          <w:r w:rsidRPr="00DD380D">
            <w:rPr>
              <w:rStyle w:val="Platzhaltertext"/>
            </w:rPr>
            <w:t>Klick</w:t>
          </w:r>
        </w:p>
      </w:docPartBody>
    </w:docPart>
    <w:docPart>
      <w:docPartPr>
        <w:name w:val="829CA8A635EB4DE89280BC5B19553F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DCE04F-4FFF-406A-BBE3-77352326844B}"/>
      </w:docPartPr>
      <w:docPartBody>
        <w:p w:rsidR="00580001" w:rsidRDefault="00580001">
          <w:pPr>
            <w:pStyle w:val="829CA8A635EB4DE89280BC5B19553F0C"/>
          </w:pPr>
          <w:r>
            <w:rPr>
              <w:rStyle w:val="Platzhaltertext"/>
            </w:rPr>
            <w:t>22, 80, 443 TCP</w:t>
          </w:r>
        </w:p>
      </w:docPartBody>
    </w:docPart>
    <w:docPart>
      <w:docPartPr>
        <w:name w:val="0A9B0C62DA0B4BF49AD538832936D7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FA251B-6D67-43ED-80F7-47014FE91156}"/>
      </w:docPartPr>
      <w:docPartBody>
        <w:p w:rsidR="00580001" w:rsidRDefault="00580001">
          <w:pPr>
            <w:pStyle w:val="0A9B0C62DA0B4BF49AD538832936D723"/>
          </w:pPr>
          <w:r>
            <w:rPr>
              <w:rStyle w:val="Platzhaltertext"/>
            </w:rPr>
            <w:t xml:space="preserve">20, 21, 80, 443, 8080 TCP </w:t>
          </w:r>
        </w:p>
      </w:docPartBody>
    </w:docPart>
    <w:docPart>
      <w:docPartPr>
        <w:name w:val="59D9190EB8AE4E829758863735BDD7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8A84A9-9CFB-4E1E-B64D-CD92B0BE60D7}"/>
      </w:docPartPr>
      <w:docPartBody>
        <w:p w:rsidR="00580001" w:rsidRDefault="00580001">
          <w:pPr>
            <w:pStyle w:val="59D9190EB8AE4E829758863735BDD766"/>
          </w:pPr>
          <w:r>
            <w:rPr>
              <w:rStyle w:val="Platzhaltertext"/>
            </w:rPr>
            <w:t>Servername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01"/>
    <w:rsid w:val="0058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8C09D78C7EE4F3598F739A88A142454">
    <w:name w:val="68C09D78C7EE4F3598F739A88A142454"/>
  </w:style>
  <w:style w:type="paragraph" w:customStyle="1" w:styleId="AA30FF3BA2824C37B69B7081AFDFC6AE">
    <w:name w:val="AA30FF3BA2824C37B69B7081AFDFC6AE"/>
  </w:style>
  <w:style w:type="paragraph" w:customStyle="1" w:styleId="E39F1B59FA5549A0A3F9428C1B8BC361">
    <w:name w:val="E39F1B59FA5549A0A3F9428C1B8BC361"/>
  </w:style>
  <w:style w:type="paragraph" w:customStyle="1" w:styleId="EA62A73206EE48DE822A2ACE1E65D7AB">
    <w:name w:val="EA62A73206EE48DE822A2ACE1E65D7AB"/>
  </w:style>
  <w:style w:type="paragraph" w:customStyle="1" w:styleId="44F59A48292A4D4FB34F23EC8CA0B349">
    <w:name w:val="44F59A48292A4D4FB34F23EC8CA0B349"/>
  </w:style>
  <w:style w:type="paragraph" w:customStyle="1" w:styleId="31E37AA06A644FEFA0FAD0CA26A3A409">
    <w:name w:val="31E37AA06A644FEFA0FAD0CA26A3A409"/>
  </w:style>
  <w:style w:type="paragraph" w:customStyle="1" w:styleId="C4297BEF84804BCFAAE9E1E5226C1831">
    <w:name w:val="C4297BEF84804BCFAAE9E1E5226C1831"/>
  </w:style>
  <w:style w:type="paragraph" w:customStyle="1" w:styleId="D46465F4DFED4951A0D66248CF4E4503">
    <w:name w:val="D46465F4DFED4951A0D66248CF4E4503"/>
  </w:style>
  <w:style w:type="paragraph" w:customStyle="1" w:styleId="06E06508D6254AB48EBFC201E3D426F3">
    <w:name w:val="06E06508D6254AB48EBFC201E3D426F3"/>
  </w:style>
  <w:style w:type="paragraph" w:customStyle="1" w:styleId="717F36DE3D41444EA185AF10AD65050C">
    <w:name w:val="717F36DE3D41444EA185AF10AD65050C"/>
  </w:style>
  <w:style w:type="paragraph" w:customStyle="1" w:styleId="A5C78D6F95D8448994540D3B2730611A">
    <w:name w:val="A5C78D6F95D8448994540D3B2730611A"/>
  </w:style>
  <w:style w:type="paragraph" w:customStyle="1" w:styleId="7F7A990D9B4445AE9422A19DB11F494B">
    <w:name w:val="7F7A990D9B4445AE9422A19DB11F494B"/>
  </w:style>
  <w:style w:type="paragraph" w:customStyle="1" w:styleId="8333075F85DD4AF1A39E4D044B04462F">
    <w:name w:val="8333075F85DD4AF1A39E4D044B04462F"/>
  </w:style>
  <w:style w:type="paragraph" w:customStyle="1" w:styleId="60E8A941AB4D4DC79B7AD572E5D9F864">
    <w:name w:val="60E8A941AB4D4DC79B7AD572E5D9F864"/>
  </w:style>
  <w:style w:type="paragraph" w:customStyle="1" w:styleId="73DD81F1D4A34A4892B9D813737066EA">
    <w:name w:val="73DD81F1D4A34A4892B9D813737066EA"/>
  </w:style>
  <w:style w:type="paragraph" w:customStyle="1" w:styleId="1515D34B13354D3393CC8430CA3FBFF8">
    <w:name w:val="1515D34B13354D3393CC8430CA3FBFF8"/>
  </w:style>
  <w:style w:type="paragraph" w:customStyle="1" w:styleId="829CA8A635EB4DE89280BC5B19553F0C">
    <w:name w:val="829CA8A635EB4DE89280BC5B19553F0C"/>
  </w:style>
  <w:style w:type="paragraph" w:customStyle="1" w:styleId="0A9B0C62DA0B4BF49AD538832936D723">
    <w:name w:val="0A9B0C62DA0B4BF49AD538832936D723"/>
  </w:style>
  <w:style w:type="paragraph" w:customStyle="1" w:styleId="59D9190EB8AE4E829758863735BDD766">
    <w:name w:val="59D9190EB8AE4E829758863735BDD7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Serverbereitstellung TIn1.dotx</Template>
  <TotalTime>0</TotalTime>
  <Pages>1</Pages>
  <Words>205</Words>
  <Characters>1295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Loch</dc:creator>
  <cp:lastModifiedBy>Florian Loch</cp:lastModifiedBy>
  <cp:revision>6</cp:revision>
  <cp:lastPrinted>2012-08-14T10:58:00Z</cp:lastPrinted>
  <dcterms:created xsi:type="dcterms:W3CDTF">2013-10-14T10:02:00Z</dcterms:created>
  <dcterms:modified xsi:type="dcterms:W3CDTF">2013-10-14T16:06:00Z</dcterms:modified>
</cp:coreProperties>
</file>